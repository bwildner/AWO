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8F" w:rsidRDefault="0081608F"/>
    <w:p w:rsidR="00E02D7F" w:rsidRDefault="00E02D7F"/>
    <w:p w:rsidR="00E02D7F" w:rsidRDefault="00E02D7F"/>
    <w:p w:rsidR="00E02D7F" w:rsidRDefault="00E02D7F" w:rsidP="00E02D7F">
      <w:pPr>
        <w:pStyle w:val="KeinLeerraum"/>
      </w:pPr>
    </w:p>
    <w:p w:rsidR="00E02D7F" w:rsidRDefault="00E02D7F" w:rsidP="00E02D7F">
      <w:pPr>
        <w:pStyle w:val="KeinLeerraum"/>
      </w:pPr>
    </w:p>
    <w:p w:rsidR="00676692" w:rsidRDefault="00FE5B6C" w:rsidP="00E02D7F">
      <w:pPr>
        <w:pStyle w:val="KeinLeerraum"/>
      </w:pPr>
      <w:proofErr w:type="spellStart"/>
      <w:r>
        <w:t>Hakawerk</w:t>
      </w:r>
      <w:proofErr w:type="spellEnd"/>
      <w:r>
        <w:t xml:space="preserve"> Schlotz</w:t>
      </w:r>
    </w:p>
    <w:p w:rsidR="0081608F" w:rsidRDefault="00FE5B6C" w:rsidP="00E02D7F">
      <w:pPr>
        <w:pStyle w:val="KeinLeerraum"/>
      </w:pPr>
      <w:r>
        <w:t>Bahnhofstr. 28</w:t>
      </w:r>
    </w:p>
    <w:p w:rsidR="0081608F" w:rsidRDefault="00B926FD" w:rsidP="00E02D7F">
      <w:pPr>
        <w:pStyle w:val="KeinLeerraum"/>
      </w:pPr>
      <w:r>
        <w:t>71111 Waldenbuch</w:t>
      </w:r>
    </w:p>
    <w:p w:rsidR="00FA624C" w:rsidRDefault="00FA624C"/>
    <w:p w:rsidR="00FA624C" w:rsidRDefault="00FA624C"/>
    <w:p w:rsidR="00E02D7F" w:rsidRDefault="00E02D7F">
      <w:pPr>
        <w:rPr>
          <w:b/>
          <w:sz w:val="28"/>
          <w:szCs w:val="28"/>
        </w:rPr>
      </w:pPr>
    </w:p>
    <w:p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</w:p>
    <w:p w:rsidR="00FA624C" w:rsidRDefault="00FA624C">
      <w:r>
        <w:t>Im Sinne §10b des Einkommenssteuergesetzes an inländische Stiftung des privaten Rechts</w:t>
      </w:r>
    </w:p>
    <w:p w:rsidR="00FA624C" w:rsidRDefault="00FA624C"/>
    <w:p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</w:t>
      </w:r>
      <w:r>
        <w:t xml:space="preserve"> der Zuwen</w:t>
      </w:r>
      <w:r>
        <w:t>dung</w:t>
      </w:r>
    </w:p>
    <w:p w:rsidR="00FA624C" w:rsidRDefault="00FE5B6C" w:rsidP="00CF0E9E">
      <w:pPr>
        <w:ind w:firstLine="708"/>
      </w:pPr>
      <w:r>
        <w:t>99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Neunundneunzig</w:t>
      </w:r>
      <w:r w:rsidR="00FA624C">
        <w:tab/>
      </w:r>
      <w:r w:rsidR="00FA624C">
        <w:tab/>
      </w:r>
      <w:r w:rsidR="00FA624C">
        <w:tab/>
      </w:r>
      <w:r w:rsidR="00FA624C">
        <w:tab/>
      </w:r>
      <w:r>
        <w:t>17.07</w:t>
      </w:r>
      <w:r w:rsidR="00FA624C">
        <w:t>.2019</w:t>
      </w:r>
    </w:p>
    <w:p w:rsidR="00FA624C" w:rsidRDefault="00FA624C">
      <w:r>
        <w:t>Genaue Bezeichnung der Sachzuwendungen mit Alter, Zustand, Kaufpreis usw.</w:t>
      </w:r>
      <w:r w:rsidR="00E8358B">
        <w:t>:</w:t>
      </w:r>
    </w:p>
    <w:p w:rsidR="00FA624C" w:rsidRDefault="00FE5B6C" w:rsidP="00B926FD">
      <w:pPr>
        <w:pStyle w:val="Listenabsatz"/>
        <w:numPr>
          <w:ilvl w:val="0"/>
          <w:numId w:val="1"/>
        </w:numPr>
      </w:pPr>
      <w:r>
        <w:t>2 Neutralfutur 2l</w:t>
      </w:r>
    </w:p>
    <w:p w:rsidR="00B926FD" w:rsidRDefault="00FE5B6C" w:rsidP="00B926FD">
      <w:pPr>
        <w:pStyle w:val="Listenabsatz"/>
        <w:numPr>
          <w:ilvl w:val="0"/>
          <w:numId w:val="1"/>
        </w:numPr>
      </w:pPr>
      <w:r>
        <w:t xml:space="preserve">2 </w:t>
      </w:r>
      <w:proofErr w:type="spellStart"/>
      <w:r>
        <w:t>Hakamild</w:t>
      </w:r>
      <w:proofErr w:type="spellEnd"/>
      <w:r>
        <w:t xml:space="preserve"> 3l</w:t>
      </w:r>
    </w:p>
    <w:p w:rsidR="00B926FD" w:rsidRDefault="00FE5B6C" w:rsidP="00B926FD">
      <w:pPr>
        <w:pStyle w:val="Listenabsatz"/>
        <w:numPr>
          <w:ilvl w:val="0"/>
          <w:numId w:val="1"/>
        </w:numPr>
      </w:pPr>
      <w:r>
        <w:t>7 WZ Gel 750ml</w:t>
      </w:r>
    </w:p>
    <w:p w:rsidR="00B926FD" w:rsidRDefault="00FE5B6C" w:rsidP="00B926FD">
      <w:pPr>
        <w:pStyle w:val="Listenabsatz"/>
        <w:numPr>
          <w:ilvl w:val="0"/>
          <w:numId w:val="1"/>
        </w:numPr>
      </w:pPr>
      <w:r>
        <w:t>1 Neutral Sols 5l</w:t>
      </w:r>
    </w:p>
    <w:p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:rsidR="00FA624C" w:rsidRDefault="00FA624C">
      <w:r>
        <w:t xml:space="preserve">Es wird bestätigt, dass die Zuwendung nur zur Förderung gemeinnütziger Zwecke verwendet wird.                           </w:t>
      </w:r>
    </w:p>
    <w:p w:rsidR="00FA624C" w:rsidRDefault="00973773">
      <w:r>
        <w:t>Die Zuwendung erfolgt in unseren Vermögensstock</w:t>
      </w:r>
    </w:p>
    <w:p w:rsidR="00973773" w:rsidRDefault="00973773"/>
    <w:p w:rsidR="00973773" w:rsidRDefault="00973773">
      <w:r>
        <w:t>Ort, Dat</w:t>
      </w:r>
      <w:bookmarkStart w:id="0" w:name="_GoBack"/>
      <w:bookmarkEnd w:id="0"/>
      <w:r>
        <w:t>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4C"/>
    <w:rsid w:val="000E16A3"/>
    <w:rsid w:val="002111C5"/>
    <w:rsid w:val="00365EAA"/>
    <w:rsid w:val="00676692"/>
    <w:rsid w:val="0081608F"/>
    <w:rsid w:val="00973773"/>
    <w:rsid w:val="00B926FD"/>
    <w:rsid w:val="00CF0E9E"/>
    <w:rsid w:val="00E02D7F"/>
    <w:rsid w:val="00E8358B"/>
    <w:rsid w:val="00F73E1B"/>
    <w:rsid w:val="00FA624C"/>
    <w:rsid w:val="00FE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AwoSachzuwendungHakaSchlotz.docx</Template>
  <TotalTime>0</TotalTime>
  <Pages>1</Pages>
  <Words>138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Wildner</cp:lastModifiedBy>
  <cp:revision>2</cp:revision>
  <cp:lastPrinted>2019-11-01T12:58:00Z</cp:lastPrinted>
  <dcterms:created xsi:type="dcterms:W3CDTF">2019-11-01T13:11:00Z</dcterms:created>
  <dcterms:modified xsi:type="dcterms:W3CDTF">2019-11-01T13:11:00Z</dcterms:modified>
</cp:coreProperties>
</file>